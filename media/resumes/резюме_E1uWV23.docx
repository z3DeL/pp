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5278"/>
        <w:gridCol w:w="4586"/>
      </w:tblGrid>
      <w:tr w:rsidR="00D92B95" w14:paraId="68799174" w14:textId="77777777" w:rsidTr="006C08A0">
        <w:tc>
          <w:tcPr>
            <w:tcW w:w="5013" w:type="dxa"/>
            <w:vAlign w:val="bottom"/>
          </w:tcPr>
          <w:p w14:paraId="5E530971" w14:textId="2F21074C" w:rsidR="00C84833" w:rsidRDefault="00994CFD" w:rsidP="00C84833">
            <w:pPr>
              <w:pStyle w:val="aa"/>
            </w:pPr>
            <w:sdt>
              <w:sdtPr>
                <w:alias w:val="Введите имя:"/>
                <w:tag w:val="Введите имя:"/>
                <w:id w:val="1306818671"/>
                <w:placeholder>
                  <w:docPart w:val="371167F3DBAE481D84B3692196B8E2C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6CE9">
                  <w:t>Данил</w:t>
                </w:r>
              </w:sdtContent>
            </w:sdt>
            <w:r w:rsidR="00D92B95">
              <w:rPr>
                <w:lang w:bidi="ru-RU"/>
              </w:rPr>
              <w:br/>
            </w:r>
            <w:sdt>
              <w:sdtPr>
                <w:alias w:val="Введите фамилию:"/>
                <w:tag w:val="Введите фамилию:"/>
                <w:id w:val="-1656595288"/>
                <w:placeholder>
                  <w:docPart w:val="03C228A6BA20401A94AEEF9D1A6D809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96CE9">
                  <w:t>Щербаков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a9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4140"/>
              <w:gridCol w:w="446"/>
            </w:tblGrid>
            <w:tr w:rsidR="00932D92" w:rsidRPr="009D0878" w14:paraId="717A4559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29E1CA7" w14:textId="7E67CF09" w:rsidR="004E2970" w:rsidRPr="009D0878" w:rsidRDefault="004E2970" w:rsidP="00D96CE9">
                  <w:pPr>
                    <w:pStyle w:val="ac"/>
                    <w:jc w:val="left"/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6BDFC05" w14:textId="5B8E16F7" w:rsidR="00932D92" w:rsidRPr="009D0878" w:rsidRDefault="00932D92" w:rsidP="00D96CE9">
                  <w:pPr>
                    <w:pStyle w:val="affffff"/>
                    <w:jc w:val="left"/>
                  </w:pPr>
                </w:p>
              </w:tc>
            </w:tr>
            <w:tr w:rsidR="00932D92" w:rsidRPr="009D0878" w14:paraId="341B7161" w14:textId="77777777" w:rsidTr="00972024">
              <w:sdt>
                <w:sdtPr>
                  <w:alias w:val="Введите номер телефона:"/>
                  <w:tag w:val="Введите номер телефона:"/>
                  <w:id w:val="-1849400302"/>
                  <w:placeholder>
                    <w:docPart w:val="4A5FBFC1B0384871A8C058BA89A49A8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AC35925" w14:textId="48636397" w:rsidR="00932D92" w:rsidRPr="009D0878" w:rsidRDefault="00D96CE9" w:rsidP="00932D92">
                      <w:pPr>
                        <w:pStyle w:val="ac"/>
                      </w:pPr>
                      <w:r>
                        <w:t>89955645971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33FDD59" w14:textId="77777777" w:rsidR="00932D92" w:rsidRPr="009D0878" w:rsidRDefault="00932D92" w:rsidP="00932D92">
                  <w:pPr>
                    <w:pStyle w:val="affffff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80AF650" wp14:editId="27980C84">
                            <wp:extent cx="109728" cy="109728"/>
                            <wp:effectExtent l="0" t="0" r="5080" b="5080"/>
                            <wp:docPr id="31" name="Значок телефона" descr="Значок телефон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7A876" id="Значок телефона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9A4645F" w14:textId="77777777" w:rsidTr="00972024">
              <w:sdt>
                <w:sdtPr>
                  <w:alias w:val="Введите электронный адрес:"/>
                  <w:tag w:val="Введите электронный адрес:"/>
                  <w:id w:val="-675184368"/>
                  <w:placeholder>
                    <w:docPart w:val="4AE24C58512B49A7BB6CCE6DC3CA4B0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BD96C1C" w14:textId="52445271" w:rsidR="00932D92" w:rsidRPr="009D0878" w:rsidRDefault="00D96CE9" w:rsidP="00932D92">
                      <w:pPr>
                        <w:pStyle w:val="ac"/>
                      </w:pPr>
                      <w:r>
                        <w:rPr>
                          <w:lang w:val="en-US"/>
                        </w:rPr>
                        <w:t>dander0701@gmail.com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F1527CA" w14:textId="77777777" w:rsidR="00932D92" w:rsidRPr="009D0878" w:rsidRDefault="007307A3" w:rsidP="00932D92">
                  <w:pPr>
                    <w:pStyle w:val="affffff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F24F94D" wp14:editId="187CAE2E">
                            <wp:extent cx="137160" cy="91440"/>
                            <wp:effectExtent l="0" t="0" r="0" b="3810"/>
                            <wp:docPr id="5" name="Полилиния 5" descr="Значок электронной почт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1258FD" id="Полилиния 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8638D7B" w14:textId="77777777" w:rsidTr="00972024">
              <w:sdt>
                <w:sdtPr>
                  <w:alias w:val="Введите профиль в LinkedIn:"/>
                  <w:tag w:val="Введите профиль в LinkedIn:"/>
                  <w:id w:val="1102843699"/>
                  <w:placeholder>
                    <w:docPart w:val="1EEE46E37EE24EB39BBED4CBA486D41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2AB713E" w14:textId="168A8F62" w:rsidR="00932D92" w:rsidRPr="009D0878" w:rsidRDefault="00D96CE9" w:rsidP="00932D92">
                      <w:pPr>
                        <w:pStyle w:val="ac"/>
                      </w:pPr>
                      <w:r>
                        <w:rPr>
                          <w:lang w:val="en-US"/>
                        </w:rPr>
                        <w:t>Tg @z3DeL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6244478" w14:textId="221BA912" w:rsidR="00932D92" w:rsidRPr="009D0878" w:rsidRDefault="00932D92" w:rsidP="00932D92">
                  <w:pPr>
                    <w:pStyle w:val="affffff"/>
                  </w:pPr>
                </w:p>
              </w:tc>
            </w:tr>
            <w:tr w:rsidR="00932D92" w:rsidRPr="009D0878" w14:paraId="40138DB8" w14:textId="77777777" w:rsidTr="00972024">
              <w:sdt>
                <w:sdtPr>
                  <w:rPr>
                    <w:lang w:val="en-US"/>
                  </w:rPr>
                  <w:alias w:val="Введите имя в Twitter, название блога или портфолио:"/>
                  <w:tag w:val="Введите имя в Twitter, название блога или портфолио:"/>
                  <w:id w:val="182791170"/>
                  <w:placeholder>
                    <w:docPart w:val="06C5B44D2DBB44969058524FDBF9978A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E377203" w14:textId="257EF989" w:rsidR="00932D92" w:rsidRPr="00D96CE9" w:rsidRDefault="00D96CE9" w:rsidP="00932D92">
                      <w:pPr>
                        <w:pStyle w:val="ac"/>
                        <w:rPr>
                          <w:lang w:val="en-US"/>
                        </w:rPr>
                      </w:pPr>
                      <w:r w:rsidRPr="00D96CE9">
                        <w:rPr>
                          <w:lang w:val="en-US"/>
                        </w:rPr>
                        <w:t xml:space="preserve">Git https://github.com/z3DeL 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01DBE1F" w14:textId="77777777" w:rsidR="00932D92" w:rsidRPr="009D0878" w:rsidRDefault="00932D92" w:rsidP="00932D92">
                  <w:pPr>
                    <w:pStyle w:val="affffff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78D1B44A" wp14:editId="1FFE668F">
                            <wp:extent cx="118872" cy="118872"/>
                            <wp:effectExtent l="0" t="0" r="0" b="0"/>
                            <wp:docPr id="57" name="Значок веб-сайта" descr="Значок «Twitter, блог, портфолио»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1D9BF9" id="Значок веб-сайта" o:spid="_x0000_s1026" alt="Значок «Twitter, блог, портфолио»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9309965" w14:textId="77777777" w:rsidR="00D92B95" w:rsidRDefault="00D92B95" w:rsidP="009D3336">
            <w:pPr>
              <w:pStyle w:val="a5"/>
            </w:pPr>
          </w:p>
        </w:tc>
      </w:tr>
    </w:tbl>
    <w:p w14:paraId="1ACE0036" w14:textId="1588D5A3" w:rsidR="00C43D65" w:rsidRDefault="00C43D65"/>
    <w:p w14:paraId="6BEACEC3" w14:textId="77777777" w:rsidR="00AD13CB" w:rsidRDefault="00994CFD" w:rsidP="00AD13CB">
      <w:pPr>
        <w:pStyle w:val="1"/>
      </w:pPr>
      <w:sdt>
        <w:sdtPr>
          <w:alias w:val="Навыки:"/>
          <w:tag w:val="Навыки:"/>
          <w:id w:val="-891506033"/>
          <w:placeholder>
            <w:docPart w:val="A7ED510F38C740F69B17E650A38B038D"/>
          </w:placeholder>
          <w:temporary/>
          <w:showingPlcHdr/>
          <w15:appearance w15:val="hidden"/>
        </w:sdtPr>
        <w:sdtEndPr/>
        <w:sdtContent>
          <w:r w:rsidR="004937AE">
            <w:rPr>
              <w:lang w:bidi="ru-RU"/>
            </w:rPr>
            <w:t>Навыки</w:t>
          </w:r>
        </w:sdtContent>
      </w:sdt>
    </w:p>
    <w:tbl>
      <w:tblPr>
        <w:tblStyle w:val="a9"/>
        <w:tblW w:w="491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 "/>
      </w:tblPr>
      <w:tblGrid>
        <w:gridCol w:w="4845"/>
        <w:gridCol w:w="4845"/>
      </w:tblGrid>
      <w:tr w:rsidR="005B1D68" w14:paraId="33D5FC87" w14:textId="77777777" w:rsidTr="00CB2C4E">
        <w:trPr>
          <w:trHeight w:val="664"/>
        </w:trPr>
        <w:tc>
          <w:tcPr>
            <w:tcW w:w="4845" w:type="dxa"/>
          </w:tcPr>
          <w:p w14:paraId="2A0B030E" w14:textId="5B49DBAA" w:rsidR="005B1D68" w:rsidRDefault="00D96CE9" w:rsidP="00BC7376">
            <w:pPr>
              <w:pStyle w:val="a"/>
              <w:numPr>
                <w:ilvl w:val="0"/>
                <w:numId w:val="4"/>
              </w:numPr>
            </w:pPr>
            <w:r w:rsidRPr="00D96CE9">
              <w:t>Java</w:t>
            </w:r>
          </w:p>
          <w:p w14:paraId="4660A59A" w14:textId="77777777" w:rsidR="00752315" w:rsidRPr="00D96CE9" w:rsidRDefault="00D96CE9" w:rsidP="00BC7376">
            <w:pPr>
              <w:pStyle w:val="a"/>
              <w:numPr>
                <w:ilvl w:val="0"/>
                <w:numId w:val="4"/>
              </w:numPr>
            </w:pPr>
            <w:r>
              <w:t>Реляционные базы данных (</w:t>
            </w:r>
            <w:r>
              <w:rPr>
                <w:lang w:val="en-US"/>
              </w:rPr>
              <w:t>sql)</w:t>
            </w:r>
          </w:p>
          <w:p w14:paraId="487180F6" w14:textId="77777777" w:rsidR="00D96CE9" w:rsidRPr="004B45D9" w:rsidRDefault="00D96CE9" w:rsidP="00BC7376">
            <w:pPr>
              <w:pStyle w:val="a"/>
              <w:numPr>
                <w:ilvl w:val="0"/>
                <w:numId w:val="4"/>
              </w:numPr>
            </w:pPr>
            <w:r>
              <w:t>Модульное тестирование  (</w:t>
            </w:r>
            <w:r>
              <w:rPr>
                <w:lang w:val="en-US"/>
              </w:rPr>
              <w:t>junit)</w:t>
            </w:r>
          </w:p>
          <w:p w14:paraId="0380FF70" w14:textId="7180CF63" w:rsidR="004B45D9" w:rsidRPr="004937AE" w:rsidRDefault="004B45D9" w:rsidP="00BC7376">
            <w:pPr>
              <w:pStyle w:val="a"/>
              <w:numPr>
                <w:ilvl w:val="0"/>
                <w:numId w:val="4"/>
              </w:numPr>
            </w:pPr>
            <w:r>
              <w:t>Разработка  ботов (</w:t>
            </w:r>
            <w:r>
              <w:rPr>
                <w:lang w:val="en-US"/>
              </w:rPr>
              <w:t>aiogram)</w:t>
            </w:r>
          </w:p>
        </w:tc>
        <w:tc>
          <w:tcPr>
            <w:tcW w:w="4845" w:type="dxa"/>
            <w:tcMar>
              <w:left w:w="360" w:type="dxa"/>
              <w:right w:w="0" w:type="dxa"/>
            </w:tcMar>
          </w:tcPr>
          <w:p w14:paraId="06D42CE1" w14:textId="73AB70A8" w:rsidR="005B1D68" w:rsidRDefault="00D96CE9" w:rsidP="00BC7376">
            <w:pPr>
              <w:pStyle w:val="a"/>
            </w:pPr>
            <w:r>
              <w:rPr>
                <w:lang w:val="en-US"/>
              </w:rPr>
              <w:t>python</w:t>
            </w:r>
          </w:p>
          <w:p w14:paraId="14CA6844" w14:textId="621314E0" w:rsidR="00752315" w:rsidRDefault="00D96CE9" w:rsidP="00BC7376">
            <w:pPr>
              <w:pStyle w:val="a"/>
            </w:pPr>
            <w:r>
              <w:t>автоматическое тестирование (</w:t>
            </w:r>
            <w:r>
              <w:rPr>
                <w:lang w:val="en-US"/>
              </w:rPr>
              <w:t>selenium)</w:t>
            </w:r>
          </w:p>
          <w:p w14:paraId="4963B49F" w14:textId="77777777" w:rsidR="00752315" w:rsidRDefault="00D96CE9" w:rsidP="00BC7376">
            <w:pPr>
              <w:pStyle w:val="a"/>
            </w:pPr>
            <w:r>
              <w:t>парсинг сайтов</w:t>
            </w:r>
          </w:p>
          <w:p w14:paraId="485C2C07" w14:textId="77777777" w:rsidR="00D96CE9" w:rsidRPr="004B45D9" w:rsidRDefault="004B45D9" w:rsidP="00BC7376">
            <w:pPr>
              <w:pStyle w:val="a"/>
            </w:pPr>
            <w:r>
              <w:t>анализ данных (</w:t>
            </w:r>
            <w:r>
              <w:rPr>
                <w:lang w:val="en-US"/>
              </w:rPr>
              <w:t>pandas)</w:t>
            </w:r>
          </w:p>
          <w:p w14:paraId="340EB8D8" w14:textId="656FDD24" w:rsidR="004B45D9" w:rsidRPr="004937AE" w:rsidRDefault="004B45D9" w:rsidP="00BC7376">
            <w:pPr>
              <w:pStyle w:val="a"/>
            </w:pPr>
            <w:r>
              <w:t>нейросети (</w:t>
            </w:r>
            <w:r>
              <w:rPr>
                <w:lang w:val="en-US"/>
              </w:rPr>
              <w:t>pytorch,keras,tensorflow)</w:t>
            </w:r>
          </w:p>
        </w:tc>
      </w:tr>
    </w:tbl>
    <w:p w14:paraId="54838F9D" w14:textId="32F442B2" w:rsidR="0023705D" w:rsidRPr="00513EFC" w:rsidRDefault="00994CFD" w:rsidP="00CB2C4E">
      <w:pPr>
        <w:pStyle w:val="1"/>
      </w:pPr>
      <w:sdt>
        <w:sdtPr>
          <w:alias w:val="Опыт работы:"/>
          <w:tag w:val="Опыт работы:"/>
          <w:id w:val="-898354009"/>
          <w:placeholder>
            <w:docPart w:val="ED4A7DFB4E5247EC9BD248497F6CDAAF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ru-RU"/>
            </w:rPr>
            <w:t>Опыт работы</w:t>
          </w:r>
        </w:sdtContent>
      </w:sdt>
    </w:p>
    <w:p w14:paraId="26832B4B" w14:textId="3771F5D4" w:rsidR="00CB2C4E" w:rsidRPr="00CB2C4E" w:rsidRDefault="00CB2C4E" w:rsidP="00CB2C4E">
      <w:pPr>
        <w:pStyle w:val="30"/>
      </w:pPr>
      <w:r>
        <w:t>0</w:t>
      </w:r>
      <w:r w:rsidRPr="00CB2C4E">
        <w:t>9.2021</w:t>
      </w:r>
      <w:r w:rsidRPr="00CB2C4E">
        <w:rPr>
          <w:lang w:bidi="ru-RU"/>
        </w:rPr>
        <w:t>-06.2024</w:t>
      </w:r>
    </w:p>
    <w:p w14:paraId="0FDD9131" w14:textId="74248EFD" w:rsidR="00D413F9" w:rsidRDefault="00CB2C4E" w:rsidP="00CB2C4E">
      <w:pPr>
        <w:pStyle w:val="20"/>
        <w:rPr>
          <w:lang w:bidi="ru-RU"/>
        </w:rPr>
      </w:pPr>
      <w:r>
        <w:t>Куратор по подготовке к ЕГЭ по информатике и профильной информатике</w:t>
      </w:r>
      <w:r>
        <w:rPr>
          <w:lang w:bidi="ru-RU"/>
        </w:rPr>
        <w:t xml:space="preserve"> </w:t>
      </w:r>
    </w:p>
    <w:p w14:paraId="398E6643" w14:textId="77777777" w:rsidR="00CB2C4E" w:rsidRPr="00D413F9" w:rsidRDefault="00CB2C4E" w:rsidP="00CB2C4E">
      <w:pPr>
        <w:pStyle w:val="20"/>
      </w:pPr>
    </w:p>
    <w:p w14:paraId="4217B37B" w14:textId="77777777" w:rsidR="0070237E" w:rsidRDefault="00994CFD" w:rsidP="00725CB5">
      <w:pPr>
        <w:pStyle w:val="1"/>
      </w:pPr>
      <w:sdt>
        <w:sdtPr>
          <w:alias w:val="Образование:"/>
          <w:tag w:val="Образование:"/>
          <w:id w:val="543866955"/>
          <w:placeholder>
            <w:docPart w:val="2C635ED03E25419C8C443DD5CF0607D4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ru-RU"/>
            </w:rPr>
            <w:t>Образование</w:t>
          </w:r>
        </w:sdtContent>
      </w:sdt>
    </w:p>
    <w:p w14:paraId="224D55BE" w14:textId="457CD726" w:rsidR="0070237E" w:rsidRDefault="0070237E" w:rsidP="0070237E">
      <w:pPr>
        <w:pStyle w:val="30"/>
      </w:pPr>
      <w:r>
        <w:rPr>
          <w:lang w:bidi="ru-RU"/>
        </w:rPr>
        <w:t xml:space="preserve"> </w:t>
      </w:r>
    </w:p>
    <w:p w14:paraId="7190AD4B" w14:textId="26F5F6FA" w:rsidR="0070237E" w:rsidRDefault="004B45D9" w:rsidP="004B45D9">
      <w:pPr>
        <w:pStyle w:val="20"/>
        <w:rPr>
          <w:rStyle w:val="ae"/>
        </w:rPr>
      </w:pPr>
      <w:r>
        <w:t>Информатика</w:t>
      </w:r>
      <w:r w:rsidR="0095272C">
        <w:rPr>
          <w:lang w:bidi="ru-RU"/>
        </w:rPr>
        <w:t xml:space="preserve"> и</w:t>
      </w:r>
      <w:r>
        <w:rPr>
          <w:lang w:bidi="ru-RU"/>
        </w:rPr>
        <w:t xml:space="preserve"> вычислительная техника</w:t>
      </w:r>
      <w:r w:rsidR="0095272C">
        <w:rPr>
          <w:lang w:bidi="ru-RU"/>
        </w:rPr>
        <w:t xml:space="preserve"> </w:t>
      </w:r>
      <w:r>
        <w:rPr>
          <w:rStyle w:val="ae"/>
        </w:rPr>
        <w:t>Уральский Федеральный Университет (3 курс)</w:t>
      </w:r>
    </w:p>
    <w:p w14:paraId="4510981B" w14:textId="77777777" w:rsidR="00CB2C4E" w:rsidRPr="0070237E" w:rsidRDefault="00CB2C4E" w:rsidP="004B45D9">
      <w:pPr>
        <w:pStyle w:val="20"/>
      </w:pPr>
    </w:p>
    <w:p w14:paraId="5654F927" w14:textId="607CF8A0" w:rsidR="00434074" w:rsidRPr="00CB2C4E" w:rsidRDefault="00CB2C4E" w:rsidP="00CB2C4E">
      <w:pPr>
        <w:pStyle w:val="1"/>
        <w:pBdr>
          <w:top w:val="single" w:sz="4" w:space="16" w:color="A6A6A6" w:themeColor="background1" w:themeShade="A6"/>
        </w:pBdr>
      </w:pPr>
      <w:r>
        <w:t>Личные качества</w:t>
      </w:r>
    </w:p>
    <w:p w14:paraId="44B00D23" w14:textId="04EDAA6E" w:rsidR="00CB2C4E" w:rsidRDefault="00CB2C4E" w:rsidP="00BC7376">
      <w:r>
        <w:t>Ответственный</w:t>
      </w:r>
      <w:r w:rsidRPr="00CB2C4E">
        <w:t xml:space="preserve">, </w:t>
      </w:r>
      <w:r>
        <w:t>быстро учусь</w:t>
      </w:r>
      <w:r w:rsidRPr="00CB2C4E">
        <w:t xml:space="preserve">, </w:t>
      </w:r>
      <w:r>
        <w:t>всегда готов попробовать себя в чем то новом</w:t>
      </w:r>
      <w:r w:rsidRPr="00CB2C4E">
        <w:t xml:space="preserve">, </w:t>
      </w:r>
      <w:r>
        <w:t>исполнительность</w:t>
      </w:r>
      <w:r w:rsidRPr="00CB2C4E">
        <w:t xml:space="preserve">, </w:t>
      </w:r>
      <w:r>
        <w:t>аналитический склад ума</w:t>
      </w:r>
    </w:p>
    <w:p w14:paraId="3B46A482" w14:textId="2C604EE4" w:rsidR="00CB2C4E" w:rsidRDefault="00CB2C4E" w:rsidP="00CB2C4E">
      <w:pPr>
        <w:pStyle w:val="1"/>
      </w:pPr>
      <w:r>
        <w:t>Дополнительные навыки и интересы</w:t>
      </w:r>
    </w:p>
    <w:p w14:paraId="4D35308D" w14:textId="17DA3649" w:rsidR="00CB2C4E" w:rsidRDefault="00CB2C4E" w:rsidP="00487C0E">
      <w:pPr>
        <w:pStyle w:val="41"/>
      </w:pPr>
    </w:p>
    <w:p w14:paraId="29615D6C" w14:textId="673E4CD2" w:rsidR="00487C0E" w:rsidRPr="00487C0E" w:rsidRDefault="00487C0E" w:rsidP="00487C0E">
      <w:r>
        <w:t>Английский язык – средний уровень ( легко читаю документацию</w:t>
      </w:r>
      <w:r w:rsidRPr="00487C0E">
        <w:t xml:space="preserve">), </w:t>
      </w:r>
      <w:r>
        <w:t xml:space="preserve"> опытный пользователь пк( </w:t>
      </w:r>
      <w:r>
        <w:rPr>
          <w:lang w:val="en-US"/>
        </w:rPr>
        <w:t>word</w:t>
      </w:r>
      <w:r w:rsidRPr="00487C0E">
        <w:t xml:space="preserve">, </w:t>
      </w:r>
      <w:r>
        <w:rPr>
          <w:lang w:val="en-US"/>
        </w:rPr>
        <w:t>excel</w:t>
      </w:r>
      <w:r w:rsidRPr="00487C0E">
        <w:t xml:space="preserve">), </w:t>
      </w:r>
      <w:r>
        <w:t xml:space="preserve">в свободное время увлекаюсь </w:t>
      </w:r>
      <w:r>
        <w:rPr>
          <w:lang w:val="en-US"/>
        </w:rPr>
        <w:t>web</w:t>
      </w:r>
      <w:r w:rsidRPr="00487C0E">
        <w:t xml:space="preserve"> </w:t>
      </w:r>
      <w:r>
        <w:rPr>
          <w:lang w:val="en-US"/>
        </w:rPr>
        <w:t>scrapping</w:t>
      </w:r>
      <w:r w:rsidRPr="00487C0E">
        <w:t>-</w:t>
      </w:r>
      <w:r>
        <w:t>ом</w:t>
      </w:r>
      <w:r w:rsidRPr="00487C0E">
        <w:t xml:space="preserve">, </w:t>
      </w:r>
      <w:r>
        <w:t>созданием мини приложений</w:t>
      </w:r>
    </w:p>
    <w:sectPr w:rsidR="00487C0E" w:rsidRPr="00487C0E" w:rsidSect="00F865D9">
      <w:footerReference w:type="default" r:id="rId9"/>
      <w:pgSz w:w="11906" w:h="16838" w:code="9"/>
      <w:pgMar w:top="737" w:right="1021" w:bottom="851" w:left="102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C965B" w14:textId="77777777" w:rsidR="00994CFD" w:rsidRDefault="00994CFD" w:rsidP="00725803">
      <w:pPr>
        <w:spacing w:after="0"/>
      </w:pPr>
      <w:r>
        <w:separator/>
      </w:r>
    </w:p>
  </w:endnote>
  <w:endnote w:type="continuationSeparator" w:id="0">
    <w:p w14:paraId="5BCA9BBE" w14:textId="77777777" w:rsidR="00994CFD" w:rsidRDefault="00994CF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876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031BB" w14:textId="77777777" w:rsidR="005A4A49" w:rsidRDefault="005A4A49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865D9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8B5C" w14:textId="77777777" w:rsidR="00994CFD" w:rsidRDefault="00994CFD" w:rsidP="00725803">
      <w:pPr>
        <w:spacing w:after="0"/>
      </w:pPr>
      <w:r>
        <w:separator/>
      </w:r>
    </w:p>
  </w:footnote>
  <w:footnote w:type="continuationSeparator" w:id="0">
    <w:p w14:paraId="5E704FE0" w14:textId="77777777" w:rsidR="00994CFD" w:rsidRDefault="00994CF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E9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02C11"/>
    <w:rsid w:val="00410BA2"/>
    <w:rsid w:val="00434074"/>
    <w:rsid w:val="00463C3B"/>
    <w:rsid w:val="00487C0E"/>
    <w:rsid w:val="004937AE"/>
    <w:rsid w:val="004B45D9"/>
    <w:rsid w:val="004E2970"/>
    <w:rsid w:val="005026DD"/>
    <w:rsid w:val="00513EFC"/>
    <w:rsid w:val="0052113B"/>
    <w:rsid w:val="00564951"/>
    <w:rsid w:val="00573BF9"/>
    <w:rsid w:val="005A4A49"/>
    <w:rsid w:val="005A624A"/>
    <w:rsid w:val="005B1D68"/>
    <w:rsid w:val="00611B37"/>
    <w:rsid w:val="006252B4"/>
    <w:rsid w:val="006461F6"/>
    <w:rsid w:val="00646BA2"/>
    <w:rsid w:val="00666CEF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94CFD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B2C4E"/>
    <w:rsid w:val="00D2420D"/>
    <w:rsid w:val="00D30382"/>
    <w:rsid w:val="00D413F9"/>
    <w:rsid w:val="00D44E50"/>
    <w:rsid w:val="00D90060"/>
    <w:rsid w:val="00D92B95"/>
    <w:rsid w:val="00D96CE9"/>
    <w:rsid w:val="00E03F71"/>
    <w:rsid w:val="00E154B5"/>
    <w:rsid w:val="00E232F0"/>
    <w:rsid w:val="00E52791"/>
    <w:rsid w:val="00E530AF"/>
    <w:rsid w:val="00E83195"/>
    <w:rsid w:val="00F00A4F"/>
    <w:rsid w:val="00F33CD8"/>
    <w:rsid w:val="00F865D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ECC30"/>
  <w15:chartTrackingRefBased/>
  <w15:docId w15:val="{C37EAFA8-9FB9-4D42-8A1C-7E1B5D5A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E530AF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E530AF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E530AF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E530AF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Заголовок 2 Знак"/>
    <w:basedOn w:val="a2"/>
    <w:link w:val="20"/>
    <w:uiPriority w:val="9"/>
    <w:rsid w:val="00E530AF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E530AF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E530AF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E530AF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E530AF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99"/>
    <w:semiHidden/>
    <w:unhideWhenUsed/>
    <w:rsid w:val="006C47D8"/>
    <w:pPr>
      <w:spacing w:after="120"/>
    </w:pPr>
  </w:style>
  <w:style w:type="character" w:customStyle="1" w:styleId="affb">
    <w:name w:val="Основной текст Знак"/>
    <w:basedOn w:val="a2"/>
    <w:link w:val="affa"/>
    <w:uiPriority w:val="99"/>
    <w:semiHidden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7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Значки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3DeL\AppData\Roaming\Microsoft\Templates\&#1057;&#1073;&#1072;&#1083;&#1072;&#1085;&#1089;&#1080;&#1088;&#1086;&#1074;&#1072;&#1085;&#1085;&#1086;&#1077;%20&#1088;&#1077;&#1079;&#1102;&#1084;&#1077;%20(&#1089;&#1086;&#1074;&#1088;&#1077;&#1084;&#1077;&#1085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167F3DBAE481D84B3692196B8E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3CD8F-7C42-4B2A-AC68-8BE784E513A6}"/>
      </w:docPartPr>
      <w:docPartBody>
        <w:p w:rsidR="00000000" w:rsidRDefault="00C5694B">
          <w:pPr>
            <w:pStyle w:val="371167F3DBAE481D84B3692196B8E2C9"/>
          </w:pPr>
          <w:r>
            <w:rPr>
              <w:lang w:bidi="ru-RU"/>
            </w:rPr>
            <w:t>Имя</w:t>
          </w:r>
        </w:p>
      </w:docPartBody>
    </w:docPart>
    <w:docPart>
      <w:docPartPr>
        <w:name w:val="03C228A6BA20401A94AEEF9D1A6D8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D181B-BFB4-4963-BF68-06BD8A8BFDA2}"/>
      </w:docPartPr>
      <w:docPartBody>
        <w:p w:rsidR="00000000" w:rsidRDefault="00C5694B">
          <w:pPr>
            <w:pStyle w:val="03C228A6BA20401A94AEEF9D1A6D809C"/>
          </w:pPr>
          <w:r>
            <w:rPr>
              <w:lang w:bidi="ru-RU"/>
            </w:rPr>
            <w:t>Фамилия</w:t>
          </w:r>
        </w:p>
      </w:docPartBody>
    </w:docPart>
    <w:docPart>
      <w:docPartPr>
        <w:name w:val="4A5FBFC1B0384871A8C058BA89A49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6C8AE-983C-472E-9A5F-98EA8CBA5ED2}"/>
      </w:docPartPr>
      <w:docPartBody>
        <w:p w:rsidR="00000000" w:rsidRDefault="00C5694B">
          <w:pPr>
            <w:pStyle w:val="4A5FBFC1B0384871A8C058BA89A49A84"/>
          </w:pPr>
          <w:r w:rsidRPr="009D0878">
            <w:rPr>
              <w:lang w:bidi="ru-RU"/>
            </w:rPr>
            <w:t>Телефон</w:t>
          </w:r>
        </w:p>
      </w:docPartBody>
    </w:docPart>
    <w:docPart>
      <w:docPartPr>
        <w:name w:val="4AE24C58512B49A7BB6CCE6DC3CA4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82E1D0-6164-433D-97B0-20018CDF6B75}"/>
      </w:docPartPr>
      <w:docPartBody>
        <w:p w:rsidR="00000000" w:rsidRDefault="00C5694B">
          <w:pPr>
            <w:pStyle w:val="4AE24C58512B49A7BB6CCE6DC3CA4B0F"/>
          </w:pPr>
          <w:r w:rsidRPr="009D0878">
            <w:rPr>
              <w:lang w:bidi="ru-RU"/>
            </w:rPr>
            <w:t>Эл. почта</w:t>
          </w:r>
        </w:p>
      </w:docPartBody>
    </w:docPart>
    <w:docPart>
      <w:docPartPr>
        <w:name w:val="1EEE46E37EE24EB39BBED4CBA486D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8BEDA-7D82-471F-84A7-1A17CAA2F431}"/>
      </w:docPartPr>
      <w:docPartBody>
        <w:p w:rsidR="00000000" w:rsidRDefault="00C5694B">
          <w:pPr>
            <w:pStyle w:val="1EEE46E37EE24EB39BBED4CBA486D411"/>
          </w:pPr>
          <w:r w:rsidRPr="009D0878">
            <w:rPr>
              <w:lang w:bidi="ru-RU"/>
            </w:rPr>
            <w:t>Профиль в LinkedIn</w:t>
          </w:r>
        </w:p>
      </w:docPartBody>
    </w:docPart>
    <w:docPart>
      <w:docPartPr>
        <w:name w:val="06C5B44D2DBB44969058524FDBF997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7A72D-8718-46CF-9E4F-A6BED9F4435F}"/>
      </w:docPartPr>
      <w:docPartBody>
        <w:p w:rsidR="00000000" w:rsidRDefault="00C5694B">
          <w:pPr>
            <w:pStyle w:val="06C5B44D2DBB44969058524FDBF9978A"/>
          </w:pPr>
          <w:r w:rsidRPr="009D0878">
            <w:rPr>
              <w:lang w:bidi="ru-RU"/>
            </w:rPr>
            <w:t>Twitter, блог, портфолио</w:t>
          </w:r>
        </w:p>
      </w:docPartBody>
    </w:docPart>
    <w:docPart>
      <w:docPartPr>
        <w:name w:val="A7ED510F38C740F69B17E650A38B0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F19A8-352C-4404-8FBD-EAE0D7FD5961}"/>
      </w:docPartPr>
      <w:docPartBody>
        <w:p w:rsidR="00000000" w:rsidRDefault="00C5694B">
          <w:pPr>
            <w:pStyle w:val="A7ED510F38C740F69B17E650A38B038D"/>
          </w:pPr>
          <w:r>
            <w:rPr>
              <w:lang w:bidi="ru-RU"/>
            </w:rPr>
            <w:t>Навыки</w:t>
          </w:r>
        </w:p>
      </w:docPartBody>
    </w:docPart>
    <w:docPart>
      <w:docPartPr>
        <w:name w:val="ED4A7DFB4E5247EC9BD248497F6CDA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13545-B58B-4958-B6F8-870A663F8F69}"/>
      </w:docPartPr>
      <w:docPartBody>
        <w:p w:rsidR="00000000" w:rsidRDefault="00C5694B">
          <w:pPr>
            <w:pStyle w:val="ED4A7DFB4E5247EC9BD248497F6CDAAF"/>
          </w:pPr>
          <w:bookmarkStart w:id="0" w:name="_GoBack"/>
          <w:r w:rsidRPr="00AD3FD8">
            <w:rPr>
              <w:lang w:bidi="ru-RU"/>
            </w:rPr>
            <w:t>Опыт работы</w:t>
          </w:r>
          <w:bookmarkEnd w:id="0"/>
        </w:p>
      </w:docPartBody>
    </w:docPart>
    <w:docPart>
      <w:docPartPr>
        <w:name w:val="2C635ED03E25419C8C443DD5CF060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C5768-F46E-4820-BB23-CC0BBA8FC2D4}"/>
      </w:docPartPr>
      <w:docPartBody>
        <w:p w:rsidR="00000000" w:rsidRDefault="00C5694B">
          <w:pPr>
            <w:pStyle w:val="2C635ED03E25419C8C443DD5CF0607D4"/>
          </w:pPr>
          <w:r w:rsidRPr="0070237E">
            <w:rPr>
              <w:lang w:bidi="ru-RU"/>
            </w:rPr>
            <w:t>Образовани</w:t>
          </w:r>
          <w:r w:rsidRPr="0070237E">
            <w:rPr>
              <w:lang w:bidi="ru-RU"/>
            </w:rPr>
            <w:t>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26"/>
    <w:rsid w:val="00AC2126"/>
    <w:rsid w:val="00C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1167F3DBAE481D84B3692196B8E2C9">
    <w:name w:val="371167F3DBAE481D84B3692196B8E2C9"/>
  </w:style>
  <w:style w:type="paragraph" w:customStyle="1" w:styleId="03C228A6BA20401A94AEEF9D1A6D809C">
    <w:name w:val="03C228A6BA20401A94AEEF9D1A6D809C"/>
  </w:style>
  <w:style w:type="paragraph" w:customStyle="1" w:styleId="D4747C6D1D16471BB12F218443533888">
    <w:name w:val="D4747C6D1D16471BB12F218443533888"/>
  </w:style>
  <w:style w:type="paragraph" w:customStyle="1" w:styleId="4A5FBFC1B0384871A8C058BA89A49A84">
    <w:name w:val="4A5FBFC1B0384871A8C058BA89A49A84"/>
  </w:style>
  <w:style w:type="paragraph" w:customStyle="1" w:styleId="4AE24C58512B49A7BB6CCE6DC3CA4B0F">
    <w:name w:val="4AE24C58512B49A7BB6CCE6DC3CA4B0F"/>
  </w:style>
  <w:style w:type="paragraph" w:customStyle="1" w:styleId="1EEE46E37EE24EB39BBED4CBA486D411">
    <w:name w:val="1EEE46E37EE24EB39BBED4CBA486D411"/>
  </w:style>
  <w:style w:type="paragraph" w:customStyle="1" w:styleId="06C5B44D2DBB44969058524FDBF9978A">
    <w:name w:val="06C5B44D2DBB44969058524FDBF9978A"/>
  </w:style>
  <w:style w:type="paragraph" w:customStyle="1" w:styleId="B90FBCCBB49340788CA36C9D5E854B90">
    <w:name w:val="B90FBCCBB49340788CA36C9D5E854B90"/>
  </w:style>
  <w:style w:type="paragraph" w:customStyle="1" w:styleId="A7ED510F38C740F69B17E650A38B038D">
    <w:name w:val="A7ED510F38C740F69B17E650A38B038D"/>
  </w:style>
  <w:style w:type="paragraph" w:customStyle="1" w:styleId="4D612813F132479A964FA387A472B721">
    <w:name w:val="4D612813F132479A964FA387A472B721"/>
  </w:style>
  <w:style w:type="paragraph" w:customStyle="1" w:styleId="F5CE661CFB954E068B3AF26252B9202E">
    <w:name w:val="F5CE661CFB954E068B3AF26252B9202E"/>
  </w:style>
  <w:style w:type="paragraph" w:customStyle="1" w:styleId="DC6AF1F0E6BC4756892BDD3369FBBDF1">
    <w:name w:val="DC6AF1F0E6BC4756892BDD3369FBBDF1"/>
  </w:style>
  <w:style w:type="paragraph" w:customStyle="1" w:styleId="5A1EA2EAD7154B6BA001019C994F1BA8">
    <w:name w:val="5A1EA2EAD7154B6BA001019C994F1BA8"/>
  </w:style>
  <w:style w:type="paragraph" w:customStyle="1" w:styleId="DE1882C70C814A0A8B524260E7BD28A8">
    <w:name w:val="DE1882C70C814A0A8B524260E7BD28A8"/>
  </w:style>
  <w:style w:type="paragraph" w:customStyle="1" w:styleId="ED4A7DFB4E5247EC9BD248497F6CDAAF">
    <w:name w:val="ED4A7DFB4E5247EC9BD248497F6CDAAF"/>
  </w:style>
  <w:style w:type="paragraph" w:customStyle="1" w:styleId="8E7464843A8D497BA6F30040C41CDC68">
    <w:name w:val="8E7464843A8D497BA6F30040C41CDC68"/>
  </w:style>
  <w:style w:type="paragraph" w:customStyle="1" w:styleId="DEF9E4C5BE0947A9BB335BE8B56EB833">
    <w:name w:val="DEF9E4C5BE0947A9BB335BE8B56EB833"/>
  </w:style>
  <w:style w:type="paragraph" w:customStyle="1" w:styleId="38EF7F21F1C7490B854156CE6501D47E">
    <w:name w:val="38EF7F21F1C7490B854156CE6501D47E"/>
  </w:style>
  <w:style w:type="character" w:styleId="a3">
    <w:name w:val="Emphasis"/>
    <w:basedOn w:val="a0"/>
    <w:uiPriority w:val="20"/>
    <w:qFormat/>
    <w:rPr>
      <w:rFonts w:ascii="Times New Roman" w:hAnsi="Times New Roman"/>
      <w:b w:val="0"/>
      <w:i w:val="0"/>
      <w:iCs/>
      <w:color w:val="595959" w:themeColor="text1" w:themeTint="A6"/>
    </w:rPr>
  </w:style>
  <w:style w:type="paragraph" w:customStyle="1" w:styleId="0BCD72D2F29C4D2C861F81B716BC9336">
    <w:name w:val="0BCD72D2F29C4D2C861F81B716BC9336"/>
  </w:style>
  <w:style w:type="paragraph" w:customStyle="1" w:styleId="D16F4970F44F4BA2982D97D149BAD4AF">
    <w:name w:val="D16F4970F44F4BA2982D97D149BAD4AF"/>
  </w:style>
  <w:style w:type="paragraph" w:customStyle="1" w:styleId="57F9E4E88BA34A9DA597058E72A04166">
    <w:name w:val="57F9E4E88BA34A9DA597058E72A04166"/>
  </w:style>
  <w:style w:type="paragraph" w:customStyle="1" w:styleId="F8C447095DFC403F8CCECE2396647860">
    <w:name w:val="F8C447095DFC403F8CCECE2396647860"/>
  </w:style>
  <w:style w:type="paragraph" w:customStyle="1" w:styleId="54D2D54CBC58437D9110576C3944BA46">
    <w:name w:val="54D2D54CBC58437D9110576C3944BA46"/>
  </w:style>
  <w:style w:type="paragraph" w:customStyle="1" w:styleId="98CAB5D3A1684D40AC4D200F96AB87C5">
    <w:name w:val="98CAB5D3A1684D40AC4D200F96AB87C5"/>
  </w:style>
  <w:style w:type="paragraph" w:customStyle="1" w:styleId="EF3369256A8C4A1D915144F830E419A7">
    <w:name w:val="EF3369256A8C4A1D915144F830E419A7"/>
  </w:style>
  <w:style w:type="paragraph" w:customStyle="1" w:styleId="2C635ED03E25419C8C443DD5CF0607D4">
    <w:name w:val="2C635ED03E25419C8C443DD5CF0607D4"/>
  </w:style>
  <w:style w:type="paragraph" w:customStyle="1" w:styleId="9B2CAD9031CF4A74B4A12BDD4C229A28">
    <w:name w:val="9B2CAD9031CF4A74B4A12BDD4C229A28"/>
  </w:style>
  <w:style w:type="paragraph" w:customStyle="1" w:styleId="7BDEE20F6DA4425DB6B189E965CFFF1D">
    <w:name w:val="7BDEE20F6DA4425DB6B189E965CFFF1D"/>
  </w:style>
  <w:style w:type="paragraph" w:customStyle="1" w:styleId="ACBE19DA5FE64B81B2907E7EABA3B7E2">
    <w:name w:val="ACBE19DA5FE64B81B2907E7EABA3B7E2"/>
  </w:style>
  <w:style w:type="paragraph" w:customStyle="1" w:styleId="8A3CBFC400AB4E218FDF57847C71B3EF">
    <w:name w:val="8A3CBFC400AB4E218FDF57847C71B3EF"/>
  </w:style>
  <w:style w:type="paragraph" w:customStyle="1" w:styleId="06864CC686584947972368431B15F82A">
    <w:name w:val="06864CC686584947972368431B15F82A"/>
  </w:style>
  <w:style w:type="paragraph" w:customStyle="1" w:styleId="FE36B305C39944AB98BEE5B105C23A49">
    <w:name w:val="FE36B305C39944AB98BEE5B105C23A49"/>
  </w:style>
  <w:style w:type="paragraph" w:customStyle="1" w:styleId="6C1FDE6018904DF797B0A6BCE2378B13">
    <w:name w:val="6C1FDE6018904DF797B0A6BCE2378B13"/>
  </w:style>
  <w:style w:type="paragraph" w:customStyle="1" w:styleId="601ABE91F625404E8B9F33B0288B3C88">
    <w:name w:val="601ABE91F625404E8B9F33B0288B3C88"/>
  </w:style>
  <w:style w:type="paragraph" w:customStyle="1" w:styleId="FB85DE324A6A4CEB801B597AB9F59E1B">
    <w:name w:val="FB85DE324A6A4CEB801B597AB9F59E1B"/>
  </w:style>
  <w:style w:type="paragraph" w:customStyle="1" w:styleId="92D4555B7B0F47D4872AD4B7A4912E1C">
    <w:name w:val="92D4555B7B0F47D4872AD4B7A4912E1C"/>
  </w:style>
  <w:style w:type="paragraph" w:customStyle="1" w:styleId="C006EE32389243208A97DC8EF5071F90">
    <w:name w:val="C006EE32389243208A97DC8EF5071F90"/>
  </w:style>
  <w:style w:type="paragraph" w:customStyle="1" w:styleId="03E57FCE118E4E1F9E93028F10A80426">
    <w:name w:val="03E57FCE118E4E1F9E93028F10A80426"/>
  </w:style>
  <w:style w:type="paragraph" w:customStyle="1" w:styleId="3591DCA0AE024549BD0084D35E168E2A">
    <w:name w:val="3591DCA0AE024549BD0084D35E168E2A"/>
    <w:rsid w:val="00AC2126"/>
  </w:style>
  <w:style w:type="paragraph" w:customStyle="1" w:styleId="12DA0D54A7264F74B958CD9F0E758392">
    <w:name w:val="12DA0D54A7264F74B958CD9F0E758392"/>
    <w:rsid w:val="00AC2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Данил</Abstract>
  <CompanyAddress/>
  <CompanyPhone>89955645971</CompanyPhone>
  <CompanyFax/>
  <CompanyEmail>dander0701@gmail.com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127D1-71FB-4FFC-BC8A-E3EB5D4C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Сбалансированное резюме (современное оформление).dotx</Template>
  <TotalTime>166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z3DeL</dc:creator>
  <cp:keywords>Tg @z3DeL</cp:keywords>
  <dc:description/>
  <cp:lastModifiedBy>Щербаков Данил Вячеславович</cp:lastModifiedBy>
  <cp:revision>2</cp:revision>
  <dcterms:created xsi:type="dcterms:W3CDTF">2024-09-28T19:01:00Z</dcterms:created>
  <dcterms:modified xsi:type="dcterms:W3CDTF">2024-09-29T12:30:00Z</dcterms:modified>
  <cp:category>Щербаков</cp:category>
  <cp:contentStatus>Git https://github.com/z3DeL</cp:contentStatus>
</cp:coreProperties>
</file>